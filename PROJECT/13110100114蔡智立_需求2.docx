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6049" w:rsidRDefault="00156049" w:rsidP="00156049">
      <w:pPr>
        <w:tabs>
          <w:tab w:val="left" w:pos="6255"/>
        </w:tabs>
        <w:rPr>
          <w:rFonts w:ascii="News Gothic MT" w:hAnsi="News Gothic MT"/>
          <w:sz w:val="48"/>
        </w:rPr>
      </w:pPr>
      <w:r>
        <w:rPr>
          <w:rFonts w:ascii="News Gothic MT" w:hAnsi="News Gothic MT" w:hint="eastAsia"/>
          <w:sz w:val="48"/>
        </w:rPr>
        <w:t>项目</w:t>
      </w:r>
      <w:r>
        <w:rPr>
          <w:rFonts w:ascii="News Gothic MT" w:hAnsi="News Gothic MT"/>
          <w:sz w:val="48"/>
        </w:rPr>
        <w:t>名称</w:t>
      </w:r>
      <w:r>
        <w:rPr>
          <w:rFonts w:ascii="News Gothic MT" w:hAnsi="News Gothic MT"/>
          <w:sz w:val="48"/>
        </w:rPr>
        <w:t>:</w:t>
      </w:r>
    </w:p>
    <w:p w:rsidR="00156049" w:rsidRPr="00156049" w:rsidRDefault="00156049" w:rsidP="00156049">
      <w:pPr>
        <w:pStyle w:val="Comment"/>
      </w:pPr>
      <w:r w:rsidRPr="00156049">
        <w:rPr>
          <w:rFonts w:hint="eastAsia"/>
        </w:rPr>
        <w:t>在线考试练习系统</w:t>
      </w:r>
    </w:p>
    <w:p w:rsidR="00156049" w:rsidRPr="00F5720C" w:rsidRDefault="00156049" w:rsidP="00156049">
      <w:pPr>
        <w:pStyle w:val="Comment"/>
      </w:pPr>
    </w:p>
    <w:p w:rsidR="00156049" w:rsidRDefault="00156049" w:rsidP="00156049"/>
    <w:p w:rsidR="00156049" w:rsidRDefault="00156049" w:rsidP="00156049"/>
    <w:p w:rsidR="00156049" w:rsidRDefault="00156049" w:rsidP="00156049"/>
    <w:p w:rsidR="00156049" w:rsidRDefault="00156049" w:rsidP="00156049">
      <w:pPr>
        <w:rPr>
          <w:rFonts w:ascii="News Gothic MT" w:hAnsi="News Gothic MT"/>
          <w:b/>
          <w:sz w:val="32"/>
        </w:rPr>
      </w:pPr>
      <w:r>
        <w:rPr>
          <w:rFonts w:ascii="News Gothic MT" w:hAnsi="News Gothic MT" w:hint="eastAsia"/>
          <w:b/>
          <w:sz w:val="32"/>
        </w:rPr>
        <w:t>需求分析文档</w:t>
      </w:r>
    </w:p>
    <w:p w:rsidR="00156049" w:rsidRDefault="00156049" w:rsidP="00156049"/>
    <w:p w:rsidR="00156049" w:rsidRDefault="00156049" w:rsidP="00156049"/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5103"/>
      </w:tblGrid>
      <w:tr w:rsidR="00156049" w:rsidRPr="0031246E" w:rsidTr="00573A50">
        <w:tc>
          <w:tcPr>
            <w:tcW w:w="3686" w:type="dxa"/>
            <w:shd w:val="clear" w:color="auto" w:fill="CCCCCC"/>
          </w:tcPr>
          <w:p w:rsidR="00156049" w:rsidRPr="00EE16AB" w:rsidRDefault="00156049" w:rsidP="00573A50">
            <w:pPr>
              <w:rPr>
                <w:b/>
              </w:rPr>
            </w:pPr>
            <w:r>
              <w:rPr>
                <w:b/>
              </w:rPr>
              <w:t>Author</w:t>
            </w:r>
            <w:r w:rsidRPr="00EE16AB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CCCCCC"/>
          </w:tcPr>
          <w:p w:rsidR="00156049" w:rsidRPr="0031246E" w:rsidRDefault="00156049" w:rsidP="00573A50">
            <w:pPr>
              <w:rPr>
                <w:b/>
              </w:rPr>
            </w:pPr>
            <w:r w:rsidRPr="0031246E">
              <w:rPr>
                <w:b/>
              </w:rPr>
              <w:t>Signature / Date:</w:t>
            </w:r>
          </w:p>
        </w:tc>
      </w:tr>
      <w:tr w:rsidR="00156049" w:rsidRPr="00EE16AB" w:rsidTr="00573A50">
        <w:trPr>
          <w:trHeight w:val="1134"/>
        </w:trPr>
        <w:tc>
          <w:tcPr>
            <w:tcW w:w="3686" w:type="dxa"/>
            <w:tcBorders>
              <w:bottom w:val="single" w:sz="4" w:space="0" w:color="auto"/>
            </w:tcBorders>
          </w:tcPr>
          <w:p w:rsidR="00156049" w:rsidRDefault="00156049" w:rsidP="00573A50"/>
          <w:p w:rsidR="00156049" w:rsidRDefault="00156049" w:rsidP="00573A50"/>
          <w:p w:rsidR="00156049" w:rsidRPr="00EE16AB" w:rsidRDefault="00156049" w:rsidP="00573A50"/>
        </w:tc>
        <w:tc>
          <w:tcPr>
            <w:tcW w:w="5103" w:type="dxa"/>
            <w:tcBorders>
              <w:bottom w:val="single" w:sz="4" w:space="0" w:color="auto"/>
            </w:tcBorders>
          </w:tcPr>
          <w:p w:rsidR="00156049" w:rsidRPr="00EE16AB" w:rsidRDefault="00156049" w:rsidP="00573A50"/>
        </w:tc>
      </w:tr>
      <w:tr w:rsidR="00156049" w:rsidRPr="0031246E" w:rsidTr="00573A5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56049" w:rsidRPr="006A7E8B" w:rsidRDefault="00156049" w:rsidP="00573A50">
            <w:pPr>
              <w:rPr>
                <w:b/>
              </w:rPr>
            </w:pPr>
            <w:r w:rsidRPr="006A7E8B">
              <w:rPr>
                <w:b/>
              </w:rPr>
              <w:t>Approval: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56049" w:rsidRPr="006A7E8B" w:rsidRDefault="00156049" w:rsidP="00573A50">
            <w:pPr>
              <w:rPr>
                <w:b/>
              </w:rPr>
            </w:pPr>
            <w:r w:rsidRPr="006A7E8B">
              <w:rPr>
                <w:b/>
              </w:rPr>
              <w:t>Signature / Date:</w:t>
            </w:r>
          </w:p>
        </w:tc>
      </w:tr>
      <w:tr w:rsidR="00156049" w:rsidRPr="00EE16AB" w:rsidTr="00573A50">
        <w:trPr>
          <w:trHeight w:val="113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49" w:rsidRDefault="00156049" w:rsidP="00573A50"/>
          <w:p w:rsidR="00156049" w:rsidRDefault="00156049" w:rsidP="00573A50"/>
          <w:p w:rsidR="00156049" w:rsidRPr="00EE16AB" w:rsidRDefault="00156049" w:rsidP="00573A50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49" w:rsidRPr="00EE16AB" w:rsidRDefault="00156049" w:rsidP="00573A50"/>
        </w:tc>
      </w:tr>
      <w:tr w:rsidR="00156049" w:rsidRPr="00EE16AB" w:rsidTr="00573A50">
        <w:trPr>
          <w:trHeight w:val="113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49" w:rsidRDefault="00156049" w:rsidP="00573A50"/>
          <w:p w:rsidR="00156049" w:rsidRDefault="00156049" w:rsidP="00573A50"/>
          <w:p w:rsidR="00156049" w:rsidRDefault="00156049" w:rsidP="00573A50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49" w:rsidRPr="00EE16AB" w:rsidRDefault="00156049" w:rsidP="00573A50"/>
        </w:tc>
      </w:tr>
      <w:tr w:rsidR="00156049" w:rsidRPr="00EE16AB" w:rsidTr="00573A50">
        <w:trPr>
          <w:trHeight w:val="113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49" w:rsidRDefault="00156049" w:rsidP="00573A50"/>
          <w:p w:rsidR="00156049" w:rsidRDefault="00156049" w:rsidP="00573A50"/>
          <w:p w:rsidR="00156049" w:rsidRDefault="00156049" w:rsidP="00573A50">
            <w:pPr>
              <w:tabs>
                <w:tab w:val="left" w:pos="2065"/>
              </w:tabs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49" w:rsidRPr="00EE16AB" w:rsidRDefault="00156049" w:rsidP="00573A50"/>
        </w:tc>
      </w:tr>
    </w:tbl>
    <w:p w:rsidR="00156049" w:rsidRDefault="00156049" w:rsidP="00156049"/>
    <w:p w:rsidR="00156049" w:rsidRDefault="00156049" w:rsidP="00156049"/>
    <w:p w:rsidR="00156049" w:rsidRDefault="00156049" w:rsidP="00156049"/>
    <w:p w:rsidR="00156049" w:rsidRDefault="00156049" w:rsidP="00156049">
      <w:pPr>
        <w:rPr>
          <w:b/>
        </w:rPr>
      </w:pPr>
      <w:r>
        <w:br w:type="page"/>
      </w:r>
      <w:r w:rsidRPr="003D7D1A">
        <w:rPr>
          <w:rFonts w:ascii="News Gothic MT" w:hAnsi="News Gothic MT" w:hint="eastAsia"/>
          <w:b/>
          <w:sz w:val="32"/>
        </w:rPr>
        <w:lastRenderedPageBreak/>
        <w:t>版本</w:t>
      </w:r>
      <w:r w:rsidRPr="003D7D1A">
        <w:rPr>
          <w:rFonts w:ascii="News Gothic MT" w:hAnsi="News Gothic MT"/>
          <w:b/>
          <w:sz w:val="32"/>
        </w:rPr>
        <w:t>历史</w:t>
      </w:r>
      <w:r w:rsidRPr="003D7D1A">
        <w:rPr>
          <w:rFonts w:ascii="News Gothic MT" w:hAnsi="News Gothic MT"/>
          <w:b/>
          <w:sz w:val="32"/>
        </w:rPr>
        <w:t>:</w:t>
      </w:r>
    </w:p>
    <w:p w:rsidR="00156049" w:rsidRPr="00CB66C4" w:rsidRDefault="00156049" w:rsidP="00156049">
      <w:pPr>
        <w:pStyle w:val="Comment"/>
      </w:pPr>
      <w:r w:rsidRPr="00CB66C4">
        <w:t>(Comments explain the reasons for changing)</w:t>
      </w:r>
    </w:p>
    <w:p w:rsidR="00156049" w:rsidRDefault="00156049" w:rsidP="00156049"/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4536"/>
      </w:tblGrid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56049" w:rsidRDefault="00156049" w:rsidP="00573A50">
            <w:pPr>
              <w:ind w:right="-23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56049" w:rsidRDefault="00156049" w:rsidP="00573A50">
            <w:pPr>
              <w:ind w:right="-2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56049" w:rsidRDefault="00156049" w:rsidP="00573A50">
            <w:pPr>
              <w:ind w:right="-23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56049" w:rsidRDefault="00156049" w:rsidP="00573A50">
            <w:pPr>
              <w:ind w:right="-23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  <w:r>
              <w:t>V0.1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156049">
            <w:pPr>
              <w:ind w:right="-23"/>
            </w:pPr>
            <w:r>
              <w:rPr>
                <w:rFonts w:hint="eastAsia"/>
              </w:rPr>
              <w:t>2015/10/</w:t>
            </w:r>
            <w:r>
              <w:t>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  <w:proofErr w:type="gramStart"/>
            <w:r>
              <w:t>赵伟昂</w:t>
            </w:r>
            <w:proofErr w:type="gram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Pr="002811CA" w:rsidRDefault="00156049" w:rsidP="00573A50">
            <w:pPr>
              <w:ind w:right="-23"/>
              <w:rPr>
                <w:b/>
              </w:rPr>
            </w:pPr>
          </w:p>
        </w:tc>
      </w:tr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  <w:r>
              <w:t>杨晓宇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Pr="0065679E" w:rsidRDefault="00156049" w:rsidP="00573A50">
            <w:pPr>
              <w:ind w:right="-23"/>
            </w:pPr>
          </w:p>
        </w:tc>
      </w:tr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Pr="0065679E" w:rsidRDefault="00156049" w:rsidP="00573A50">
            <w:pPr>
              <w:ind w:right="-23"/>
            </w:pPr>
            <w:r>
              <w:t>张凯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</w:tr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Pr="0065679E" w:rsidRDefault="00156049" w:rsidP="00573A50">
            <w:pPr>
              <w:ind w:right="-23"/>
            </w:pPr>
            <w:r>
              <w:t>李佳鑫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</w:tr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  <w:r>
              <w:t>赖毅斌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</w:tr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  <w:r>
              <w:t>覃明明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</w:tr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  <w:r>
              <w:t>蔡智立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  <w:r>
              <w:rPr>
                <w:rFonts w:hint="eastAsia"/>
              </w:rPr>
              <w:t>实例化需求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检索试题</w:t>
            </w:r>
          </w:p>
          <w:p w:rsidR="00156049" w:rsidRPr="00457EC8" w:rsidRDefault="00156049" w:rsidP="00573A50">
            <w:pPr>
              <w:ind w:right="-23"/>
            </w:pPr>
            <w:r>
              <w:t>原型界面</w:t>
            </w:r>
            <w:r>
              <w:rPr>
                <w:rFonts w:hint="eastAsia"/>
              </w:rPr>
              <w:t>:</w:t>
            </w:r>
            <w:r w:rsidR="003130FB">
              <w:rPr>
                <w:rFonts w:hint="eastAsia"/>
              </w:rPr>
              <w:t>主界面</w:t>
            </w:r>
            <w:r w:rsidR="003130FB">
              <w:rPr>
                <w:rFonts w:hint="eastAsia"/>
              </w:rPr>
              <w:t>(</w:t>
            </w:r>
            <w:r w:rsidR="003130FB">
              <w:rPr>
                <w:rFonts w:hint="eastAsia"/>
              </w:rPr>
              <w:t>试卷</w:t>
            </w:r>
            <w:r w:rsidR="00225400">
              <w:rPr>
                <w:rFonts w:hint="eastAsia"/>
              </w:rPr>
              <w:t>,</w:t>
            </w:r>
            <w:r w:rsidR="00225400">
              <w:rPr>
                <w:rFonts w:hint="eastAsia"/>
              </w:rPr>
              <w:t>答题</w:t>
            </w:r>
            <w:r w:rsidR="003130FB">
              <w:rPr>
                <w:rFonts w:hint="eastAsia"/>
              </w:rPr>
              <w:t>)</w:t>
            </w:r>
            <w:r w:rsidR="003130FB">
              <w:t>,</w:t>
            </w:r>
            <w:r>
              <w:rPr>
                <w:rFonts w:hint="eastAsia"/>
              </w:rPr>
              <w:t>检索界面</w:t>
            </w:r>
          </w:p>
        </w:tc>
      </w:tr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Pr="00457EC8" w:rsidRDefault="00156049" w:rsidP="00573A50">
            <w:pPr>
              <w:ind w:right="-23"/>
            </w:pPr>
          </w:p>
        </w:tc>
      </w:tr>
      <w:tr w:rsidR="00156049" w:rsidTr="00573A50">
        <w:trPr>
          <w:cantSplit/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049" w:rsidRDefault="00156049" w:rsidP="00573A50">
            <w:pPr>
              <w:ind w:right="-23"/>
            </w:pPr>
          </w:p>
        </w:tc>
      </w:tr>
    </w:tbl>
    <w:p w:rsidR="00156049" w:rsidRPr="00156049" w:rsidRDefault="00156049" w:rsidP="00156049">
      <w:pPr>
        <w:rPr>
          <w:b/>
          <w:sz w:val="36"/>
        </w:rPr>
      </w:pPr>
    </w:p>
    <w:p w:rsidR="001B4CAA" w:rsidRDefault="007D5470" w:rsidP="001B748E">
      <w:pPr>
        <w:pStyle w:val="1"/>
        <w:keepNext w:val="0"/>
        <w:keepLines w:val="0"/>
        <w:numPr>
          <w:ilvl w:val="0"/>
          <w:numId w:val="17"/>
        </w:numPr>
        <w:ind w:hanging="570"/>
        <w:rPr>
          <w:kern w:val="0"/>
        </w:rPr>
      </w:pPr>
      <w:r w:rsidRPr="00156049">
        <w:br w:type="page"/>
      </w:r>
      <w:r w:rsidR="00C81C91">
        <w:rPr>
          <w:rFonts w:hint="eastAsia"/>
          <w:kern w:val="0"/>
        </w:rPr>
        <w:lastRenderedPageBreak/>
        <w:t xml:space="preserve"> </w:t>
      </w:r>
      <w:r w:rsidR="001B748E">
        <w:rPr>
          <w:rFonts w:hint="eastAsia"/>
          <w:kern w:val="0"/>
        </w:rPr>
        <w:t>实例化需求</w:t>
      </w:r>
    </w:p>
    <w:p w:rsidR="001B748E" w:rsidRPr="001B748E" w:rsidRDefault="001B748E" w:rsidP="001B748E">
      <w:pPr>
        <w:rPr>
          <w:sz w:val="24"/>
          <w:szCs w:val="24"/>
        </w:rPr>
      </w:pPr>
      <w:r w:rsidRPr="001B748E">
        <w:rPr>
          <w:rFonts w:hint="eastAsia"/>
          <w:sz w:val="24"/>
          <w:szCs w:val="24"/>
        </w:rPr>
        <w:t>(1)</w:t>
      </w:r>
      <w:r w:rsidR="007C2BF5">
        <w:rPr>
          <w:rFonts w:hint="eastAsia"/>
          <w:sz w:val="24"/>
          <w:szCs w:val="24"/>
        </w:rPr>
        <w:t>检索试题</w:t>
      </w:r>
      <w:r w:rsidRPr="001B748E">
        <w:rPr>
          <w:rFonts w:hint="eastAsia"/>
          <w:sz w:val="24"/>
          <w:szCs w:val="24"/>
        </w:rPr>
        <w:t>：</w:t>
      </w:r>
    </w:p>
    <w:p w:rsidR="001B748E" w:rsidRPr="007C2BF5" w:rsidRDefault="007C2BF5" w:rsidP="001B748E">
      <w:pPr>
        <w:rPr>
          <w:noProof/>
        </w:rPr>
      </w:pPr>
      <w:r>
        <w:rPr>
          <w:noProof/>
        </w:rPr>
        <w:object w:dxaOrig="8964" w:dyaOrig="10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52.65pt" o:ole="">
            <v:imagedata r:id="rId8" o:title=""/>
          </v:shape>
          <o:OLEObject Type="Embed" ProgID="Excel.Sheet.12" ShapeID="_x0000_i1025" DrawAspect="Content" ObjectID="_1508698713" r:id="rId9"/>
        </w:object>
      </w:r>
    </w:p>
    <w:p w:rsidR="001B748E" w:rsidRDefault="001B748E" w:rsidP="001B748E">
      <w:pPr>
        <w:rPr>
          <w:noProof/>
        </w:rPr>
      </w:pPr>
    </w:p>
    <w:p w:rsidR="00156DEA" w:rsidRPr="001B748E" w:rsidRDefault="00156DEA" w:rsidP="007C2BF5">
      <w:pPr>
        <w:rPr>
          <w:sz w:val="24"/>
          <w:szCs w:val="24"/>
        </w:rPr>
      </w:pPr>
    </w:p>
    <w:p w:rsidR="00156DEA" w:rsidRDefault="00156DEA" w:rsidP="00156DEA">
      <w:pPr>
        <w:rPr>
          <w:noProof/>
        </w:rPr>
      </w:pPr>
    </w:p>
    <w:p w:rsidR="001B748E" w:rsidRDefault="001B748E" w:rsidP="001B748E"/>
    <w:p w:rsidR="00156049" w:rsidRDefault="00156049" w:rsidP="001B748E"/>
    <w:p w:rsidR="00156049" w:rsidRDefault="00156049" w:rsidP="001B748E"/>
    <w:p w:rsidR="00156049" w:rsidRDefault="00156049" w:rsidP="001B748E"/>
    <w:p w:rsidR="00156049" w:rsidRPr="001B748E" w:rsidRDefault="00156049" w:rsidP="001B748E"/>
    <w:p w:rsidR="00DC1517" w:rsidRDefault="00DC1517" w:rsidP="00DC1517">
      <w:pPr>
        <w:pStyle w:val="1"/>
        <w:keepNext w:val="0"/>
        <w:keepLines w:val="0"/>
        <w:numPr>
          <w:ilvl w:val="0"/>
          <w:numId w:val="17"/>
        </w:numPr>
        <w:ind w:hanging="570"/>
        <w:rPr>
          <w:kern w:val="0"/>
        </w:rPr>
      </w:pPr>
      <w:bookmarkStart w:id="0" w:name="_GoBack"/>
      <w:r>
        <w:rPr>
          <w:rFonts w:hint="eastAsia"/>
          <w:kern w:val="0"/>
        </w:rPr>
        <w:lastRenderedPageBreak/>
        <w:t>系统界面原型</w:t>
      </w:r>
    </w:p>
    <w:p w:rsidR="00DC1517" w:rsidRDefault="003130FB" w:rsidP="003130FB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在线练习考试</w:t>
      </w:r>
      <w:r w:rsidR="00DC1517">
        <w:rPr>
          <w:rFonts w:hint="eastAsia"/>
        </w:rPr>
        <w:t>系统主界面：</w:t>
      </w:r>
    </w:p>
    <w:p w:rsidR="003130FB" w:rsidRDefault="00C26065" w:rsidP="003130FB">
      <w:r>
        <w:pict>
          <v:shape id="_x0000_i1026" type="#_x0000_t75" style="width:284.85pt;height:557.2pt">
            <v:imagedata r:id="rId10" o:title="main"/>
          </v:shape>
        </w:pict>
      </w:r>
    </w:p>
    <w:p w:rsidR="00DC1517" w:rsidRDefault="00DC1517" w:rsidP="00DC1517"/>
    <w:p w:rsidR="003130FB" w:rsidRDefault="003130FB" w:rsidP="00DC1517"/>
    <w:p w:rsidR="003130FB" w:rsidRDefault="00225400" w:rsidP="00DC1517">
      <w:r>
        <w:rPr>
          <w:rFonts w:ascii="News Gothic MT" w:hAnsi="News Gothic MT"/>
          <w:noProof/>
          <w:sz w:val="48"/>
        </w:rPr>
        <w:lastRenderedPageBreak/>
        <w:drawing>
          <wp:inline distT="0" distB="0" distL="0" distR="0">
            <wp:extent cx="3620770" cy="7073900"/>
            <wp:effectExtent l="0" t="0" r="0" b="0"/>
            <wp:docPr id="2" name="图片 2" descr="C:\Users\ZhiLi\AppData\Local\Microsoft\Windows\INetCache\Content.Word\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iLi\AppData\Local\Microsoft\Windows\INetCache\Content.Word\mak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FB" w:rsidRDefault="003130FB" w:rsidP="00DC1517"/>
    <w:p w:rsidR="00225400" w:rsidRDefault="00225400" w:rsidP="00DC1517"/>
    <w:p w:rsidR="00225400" w:rsidRDefault="00225400" w:rsidP="00DC1517"/>
    <w:p w:rsidR="00225400" w:rsidRDefault="00225400" w:rsidP="00DC1517"/>
    <w:p w:rsidR="00225400" w:rsidRDefault="00225400" w:rsidP="00DC1517"/>
    <w:p w:rsidR="00225400" w:rsidRDefault="00225400" w:rsidP="00DC1517"/>
    <w:p w:rsidR="00225400" w:rsidRDefault="00225400" w:rsidP="00DC1517"/>
    <w:p w:rsidR="00225400" w:rsidRDefault="00225400" w:rsidP="00DC1517"/>
    <w:p w:rsidR="00DC1517" w:rsidRDefault="00DC1517" w:rsidP="00975C1A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75C1A">
        <w:rPr>
          <w:rFonts w:hint="eastAsia"/>
        </w:rPr>
        <w:t>检索界面</w:t>
      </w:r>
      <w:r w:rsidR="00975C1A">
        <w:rPr>
          <w:rFonts w:hint="eastAsia"/>
        </w:rPr>
        <w:t>:</w:t>
      </w:r>
    </w:p>
    <w:p w:rsidR="00975C1A" w:rsidRPr="00DC1517" w:rsidRDefault="00C26065" w:rsidP="00975C1A">
      <w:r>
        <w:rPr>
          <w:noProof/>
        </w:rPr>
        <w:drawing>
          <wp:inline distT="0" distB="0" distL="0" distR="0">
            <wp:extent cx="5271770" cy="4858385"/>
            <wp:effectExtent l="0" t="0" r="5080" b="0"/>
            <wp:docPr id="3" name="图片 3" descr="C:\Users\ZhiLi\AppData\Local\Microsoft\Windows\INetCache\Content.Word\Untitle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iLi\AppData\Local\Microsoft\Windows\INetCache\Content.Word\Untitled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B748E" w:rsidRPr="001B748E" w:rsidRDefault="001B748E" w:rsidP="001B748E"/>
    <w:sectPr w:rsidR="001B748E" w:rsidRPr="001B748E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681" w:rsidRDefault="00E56681" w:rsidP="00AA35BB">
      <w:r>
        <w:separator/>
      </w:r>
    </w:p>
  </w:endnote>
  <w:endnote w:type="continuationSeparator" w:id="0">
    <w:p w:rsidR="00E56681" w:rsidRDefault="00E56681" w:rsidP="00AA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bon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s Gothic MT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681" w:rsidRDefault="00E56681" w:rsidP="00AA35BB">
      <w:r>
        <w:separator/>
      </w:r>
    </w:p>
  </w:footnote>
  <w:footnote w:type="continuationSeparator" w:id="0">
    <w:p w:rsidR="00E56681" w:rsidRDefault="00E56681" w:rsidP="00AA3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1A" w:rsidRDefault="001F731A" w:rsidP="001F731A">
    <w:pPr>
      <w:pStyle w:val="a3"/>
      <w:pBdr>
        <w:between w:val="single" w:sz="4" w:space="1" w:color="4F81BD"/>
      </w:pBdr>
      <w:spacing w:line="276" w:lineRule="auto"/>
      <w:jc w:val="left"/>
    </w:pPr>
    <w:r>
      <w:rPr>
        <w:rFonts w:hint="eastAsia"/>
      </w:rPr>
      <w:t>大连东软信息学院</w:t>
    </w:r>
    <w:r>
      <w:rPr>
        <w:rFonts w:hint="eastAsia"/>
      </w:rPr>
      <w:t xml:space="preserve">                                                               </w:t>
    </w:r>
    <w:r>
      <w:rPr>
        <w:rFonts w:hint="eastAsia"/>
      </w:rPr>
      <w:t>需求分析文档</w:t>
    </w:r>
  </w:p>
  <w:p w:rsidR="001F731A" w:rsidRDefault="001F731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8"/>
    <w:multiLevelType w:val="singleLevel"/>
    <w:tmpl w:val="00000008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E"/>
    <w:multiLevelType w:val="multilevel"/>
    <w:tmpl w:val="559A75FA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C5A7A78"/>
    <w:multiLevelType w:val="hybridMultilevel"/>
    <w:tmpl w:val="53F8DF02"/>
    <w:lvl w:ilvl="0" w:tplc="12F4909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3A5992"/>
    <w:multiLevelType w:val="multilevel"/>
    <w:tmpl w:val="5AA27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183F4B"/>
    <w:multiLevelType w:val="hybridMultilevel"/>
    <w:tmpl w:val="3710CD3E"/>
    <w:lvl w:ilvl="0" w:tplc="84BEE7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125901"/>
    <w:multiLevelType w:val="multilevel"/>
    <w:tmpl w:val="000C0588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28588A"/>
    <w:multiLevelType w:val="hybridMultilevel"/>
    <w:tmpl w:val="00B204D0"/>
    <w:lvl w:ilvl="0" w:tplc="47527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AA768F"/>
    <w:multiLevelType w:val="multilevel"/>
    <w:tmpl w:val="3078EEFC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CFB397B"/>
    <w:multiLevelType w:val="hybridMultilevel"/>
    <w:tmpl w:val="5DB6A544"/>
    <w:lvl w:ilvl="0" w:tplc="4164EF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D254B0"/>
    <w:multiLevelType w:val="hybridMultilevel"/>
    <w:tmpl w:val="261C4E9A"/>
    <w:lvl w:ilvl="0" w:tplc="80BE8C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 w15:restartNumberingAfterBreak="0">
    <w:nsid w:val="4F5A69D0"/>
    <w:multiLevelType w:val="hybridMultilevel"/>
    <w:tmpl w:val="238C2016"/>
    <w:lvl w:ilvl="0" w:tplc="C4241A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3536CD1"/>
    <w:multiLevelType w:val="hybridMultilevel"/>
    <w:tmpl w:val="74C8B8A4"/>
    <w:lvl w:ilvl="0" w:tplc="0C7AE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6D30A2"/>
    <w:multiLevelType w:val="multilevel"/>
    <w:tmpl w:val="000C0588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FE11610"/>
    <w:multiLevelType w:val="hybridMultilevel"/>
    <w:tmpl w:val="C9984D9C"/>
    <w:lvl w:ilvl="0" w:tplc="772433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1D11C7"/>
    <w:multiLevelType w:val="multilevel"/>
    <w:tmpl w:val="E37A842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59D6567"/>
    <w:multiLevelType w:val="hybridMultilevel"/>
    <w:tmpl w:val="E318CF1A"/>
    <w:lvl w:ilvl="0" w:tplc="0E16D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8D9624A"/>
    <w:multiLevelType w:val="multilevel"/>
    <w:tmpl w:val="000C0588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B1824C5"/>
    <w:multiLevelType w:val="hybridMultilevel"/>
    <w:tmpl w:val="A6A45704"/>
    <w:lvl w:ilvl="0" w:tplc="EEF4B2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15"/>
  </w:num>
  <w:num w:numId="7">
    <w:abstractNumId w:val="6"/>
  </w:num>
  <w:num w:numId="8">
    <w:abstractNumId w:val="13"/>
  </w:num>
  <w:num w:numId="9">
    <w:abstractNumId w:val="17"/>
  </w:num>
  <w:num w:numId="10">
    <w:abstractNumId w:val="14"/>
  </w:num>
  <w:num w:numId="11">
    <w:abstractNumId w:val="18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4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20E"/>
    <w:rsid w:val="00025B9A"/>
    <w:rsid w:val="00043500"/>
    <w:rsid w:val="000C713E"/>
    <w:rsid w:val="000F5F7F"/>
    <w:rsid w:val="00145A63"/>
    <w:rsid w:val="00156049"/>
    <w:rsid w:val="00156DEA"/>
    <w:rsid w:val="001578DC"/>
    <w:rsid w:val="00172A27"/>
    <w:rsid w:val="00186963"/>
    <w:rsid w:val="001B0355"/>
    <w:rsid w:val="001B4CAA"/>
    <w:rsid w:val="001B748E"/>
    <w:rsid w:val="001D0AF3"/>
    <w:rsid w:val="001F731A"/>
    <w:rsid w:val="00225400"/>
    <w:rsid w:val="002502C7"/>
    <w:rsid w:val="002601DA"/>
    <w:rsid w:val="00272968"/>
    <w:rsid w:val="002820DF"/>
    <w:rsid w:val="00292961"/>
    <w:rsid w:val="0029399B"/>
    <w:rsid w:val="002B75D7"/>
    <w:rsid w:val="002E62A5"/>
    <w:rsid w:val="003130FB"/>
    <w:rsid w:val="00321D3D"/>
    <w:rsid w:val="00483319"/>
    <w:rsid w:val="00495577"/>
    <w:rsid w:val="005133F7"/>
    <w:rsid w:val="0053098B"/>
    <w:rsid w:val="00563DA9"/>
    <w:rsid w:val="006222E4"/>
    <w:rsid w:val="00636DD5"/>
    <w:rsid w:val="006B2281"/>
    <w:rsid w:val="006B4C56"/>
    <w:rsid w:val="006C7926"/>
    <w:rsid w:val="006E4C46"/>
    <w:rsid w:val="006F15E0"/>
    <w:rsid w:val="00702D42"/>
    <w:rsid w:val="00753B43"/>
    <w:rsid w:val="0076372F"/>
    <w:rsid w:val="007700B7"/>
    <w:rsid w:val="007705E1"/>
    <w:rsid w:val="007C2BF5"/>
    <w:rsid w:val="007D20B6"/>
    <w:rsid w:val="007D5470"/>
    <w:rsid w:val="008A353B"/>
    <w:rsid w:val="008A598E"/>
    <w:rsid w:val="008D26A1"/>
    <w:rsid w:val="009055A1"/>
    <w:rsid w:val="0091020F"/>
    <w:rsid w:val="00944409"/>
    <w:rsid w:val="00956F3C"/>
    <w:rsid w:val="00970BD2"/>
    <w:rsid w:val="00975C1A"/>
    <w:rsid w:val="00981ABF"/>
    <w:rsid w:val="0098397A"/>
    <w:rsid w:val="009A02C3"/>
    <w:rsid w:val="009E07C6"/>
    <w:rsid w:val="00A6590F"/>
    <w:rsid w:val="00AA35BB"/>
    <w:rsid w:val="00B1631E"/>
    <w:rsid w:val="00B7177B"/>
    <w:rsid w:val="00BA7765"/>
    <w:rsid w:val="00C26065"/>
    <w:rsid w:val="00C81C91"/>
    <w:rsid w:val="00D30B13"/>
    <w:rsid w:val="00D54214"/>
    <w:rsid w:val="00D56FA6"/>
    <w:rsid w:val="00D61975"/>
    <w:rsid w:val="00D7008E"/>
    <w:rsid w:val="00D81402"/>
    <w:rsid w:val="00D935D3"/>
    <w:rsid w:val="00DC1517"/>
    <w:rsid w:val="00DC336B"/>
    <w:rsid w:val="00E02E18"/>
    <w:rsid w:val="00E07A1F"/>
    <w:rsid w:val="00E07B7F"/>
    <w:rsid w:val="00E1125F"/>
    <w:rsid w:val="00E33AB7"/>
    <w:rsid w:val="00E40C03"/>
    <w:rsid w:val="00E56681"/>
    <w:rsid w:val="00F113E8"/>
    <w:rsid w:val="00FD504E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9BEA1-7EFD-4BB5-B6F4-E2369ED9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54214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2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D54214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D54214"/>
    <w:rPr>
      <w:rFonts w:ascii="Cambria" w:hAnsi="Cambria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D54214"/>
    <w:rPr>
      <w:kern w:val="2"/>
      <w:sz w:val="18"/>
    </w:rPr>
  </w:style>
  <w:style w:type="paragraph" w:styleId="a4">
    <w:name w:val="Document Map"/>
    <w:basedOn w:val="a"/>
    <w:pPr>
      <w:shd w:val="clear" w:color="auto" w:fill="000080"/>
    </w:pPr>
  </w:style>
  <w:style w:type="paragraph" w:styleId="a5">
    <w:name w:val="footer"/>
    <w:basedOn w:val="a"/>
    <w:link w:val="Char0"/>
    <w:uiPriority w:val="99"/>
    <w:unhideWhenUsed/>
    <w:rsid w:val="00AA3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AA35BB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E4C46"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link w:val="a7"/>
    <w:uiPriority w:val="99"/>
    <w:semiHidden/>
    <w:rsid w:val="00D54214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54214"/>
    <w:rPr>
      <w:rFonts w:ascii="Calibri" w:hAnsi="Calibri"/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D54214"/>
    <w:pPr>
      <w:jc w:val="left"/>
    </w:pPr>
    <w:rPr>
      <w:rFonts w:ascii="Calibri" w:hAnsi="Calibri"/>
      <w:szCs w:val="22"/>
    </w:rPr>
  </w:style>
  <w:style w:type="character" w:customStyle="1" w:styleId="Char2">
    <w:name w:val="批注文字 Char"/>
    <w:link w:val="a8"/>
    <w:uiPriority w:val="99"/>
    <w:semiHidden/>
    <w:rsid w:val="00D54214"/>
    <w:rPr>
      <w:rFonts w:ascii="Calibri" w:hAnsi="Calibri"/>
      <w:kern w:val="2"/>
      <w:sz w:val="21"/>
      <w:szCs w:val="22"/>
    </w:rPr>
  </w:style>
  <w:style w:type="paragraph" w:customStyle="1" w:styleId="a9">
    <w:name w:val="表文"/>
    <w:basedOn w:val="a"/>
    <w:rsid w:val="00D7008E"/>
    <w:pPr>
      <w:adjustRightInd w:val="0"/>
      <w:snapToGrid w:val="0"/>
      <w:spacing w:line="280" w:lineRule="atLeast"/>
    </w:pPr>
    <w:rPr>
      <w:color w:val="000000"/>
      <w:position w:val="8"/>
      <w:sz w:val="15"/>
      <w:szCs w:val="24"/>
    </w:rPr>
  </w:style>
  <w:style w:type="paragraph" w:customStyle="1" w:styleId="Comment">
    <w:name w:val="Comment"/>
    <w:basedOn w:val="a"/>
    <w:link w:val="CommentChar"/>
    <w:autoRedefine/>
    <w:rsid w:val="00156049"/>
    <w:pPr>
      <w:widowControl/>
      <w:jc w:val="left"/>
    </w:pPr>
    <w:rPr>
      <w:rFonts w:ascii="Sabon" w:eastAsia="MS Mincho" w:hAnsi="Sabon" w:cs="Arial"/>
      <w:b/>
      <w:kern w:val="0"/>
      <w:sz w:val="22"/>
      <w:szCs w:val="22"/>
    </w:rPr>
  </w:style>
  <w:style w:type="character" w:customStyle="1" w:styleId="CommentChar">
    <w:name w:val="Comment Char"/>
    <w:link w:val="Comment"/>
    <w:rsid w:val="00156049"/>
    <w:rPr>
      <w:rFonts w:ascii="Sabon" w:eastAsia="MS Mincho" w:hAnsi="Sabon" w:cs="Arial"/>
      <w:b/>
      <w:sz w:val="22"/>
      <w:szCs w:val="22"/>
    </w:rPr>
  </w:style>
  <w:style w:type="table" w:styleId="aa">
    <w:name w:val="Table Grid"/>
    <w:basedOn w:val="a1"/>
    <w:uiPriority w:val="59"/>
    <w:rsid w:val="00260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_Study\Course\&#36719;&#20214;&#24037;&#31243;\&#35797;&#39064;&#39033;&#30446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5EC34C-211E-4380-8B28-10E460D7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73</TotalTime>
  <Pages>6</Pages>
  <Words>59</Words>
  <Characters>339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大连东软信息学院                                                               需求分析文档</dc:title>
  <dc:subject/>
  <dc:creator>Happy 2005</dc:creator>
  <cp:keywords/>
  <dc:description/>
  <cp:lastModifiedBy>ZhiLi Cai</cp:lastModifiedBy>
  <cp:revision>16</cp:revision>
  <cp:lastPrinted>1899-12-31T16:00:00Z</cp:lastPrinted>
  <dcterms:created xsi:type="dcterms:W3CDTF">2015-10-18T16:17:00Z</dcterms:created>
  <dcterms:modified xsi:type="dcterms:W3CDTF">2015-11-10T14:12:00Z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